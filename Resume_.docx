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F736" w14:textId="77777777" w:rsidR="00816216" w:rsidRPr="00C61170" w:rsidRDefault="00644116" w:rsidP="00141A4C">
      <w:pPr>
        <w:pStyle w:val="Title"/>
        <w:rPr>
          <w:color w:val="000000" w:themeColor="text1"/>
          <w:sz w:val="48"/>
          <w:szCs w:val="48"/>
        </w:rPr>
      </w:pPr>
      <w:r w:rsidRPr="00C61170">
        <w:rPr>
          <w:color w:val="000000" w:themeColor="text1"/>
          <w:sz w:val="48"/>
          <w:szCs w:val="48"/>
        </w:rPr>
        <w:t>Haley Leonard</w:t>
      </w:r>
    </w:p>
    <w:p w14:paraId="1C93A830" w14:textId="2C9E4997" w:rsidR="006270A9" w:rsidRDefault="00644116">
      <w:r>
        <w:t>4208 S Quinoa Ave</w:t>
      </w:r>
      <w:r w:rsidR="006B280C">
        <w:t>.</w:t>
      </w:r>
      <w:r>
        <w:t xml:space="preserve">, Broken Arrow, Oklahoma 74011 </w:t>
      </w:r>
      <w:r w:rsidR="00141A4C">
        <w:t>| </w:t>
      </w:r>
      <w:r>
        <w:t>(918) 688-5161</w:t>
      </w:r>
      <w:r w:rsidR="00141A4C">
        <w:t> | </w:t>
      </w:r>
      <w:r>
        <w:t>haley.m.leonard-1@ou.edu</w:t>
      </w:r>
    </w:p>
    <w:sdt>
      <w:sdtPr>
        <w:alias w:val="Education:"/>
        <w:tag w:val="Education:"/>
        <w:id w:val="807127995"/>
        <w:placeholder>
          <w:docPart w:val="824482DED3C241DF85AFD74CCD11BB30"/>
        </w:placeholder>
        <w:temporary/>
        <w:showingPlcHdr/>
        <w15:appearance w15:val="hidden"/>
      </w:sdtPr>
      <w:sdtEndPr/>
      <w:sdtContent>
        <w:p w14:paraId="67A7FD8C" w14:textId="77777777" w:rsidR="006270A9" w:rsidRDefault="009D5933" w:rsidP="00F1266A">
          <w:pPr>
            <w:pStyle w:val="Heading1"/>
          </w:pPr>
          <w:r>
            <w:t>Education</w:t>
          </w:r>
        </w:p>
      </w:sdtContent>
    </w:sdt>
    <w:p w14:paraId="32B6C1F8" w14:textId="77777777" w:rsidR="006270A9" w:rsidRDefault="00644116" w:rsidP="00F1266A">
      <w:pPr>
        <w:pStyle w:val="Heading2"/>
      </w:pPr>
      <w:r>
        <w:t>University of Oklahoma</w:t>
      </w:r>
      <w:r w:rsidR="006B589E">
        <w:t xml:space="preserve"> | May 2020 </w:t>
      </w:r>
    </w:p>
    <w:p w14:paraId="26973930" w14:textId="163D0215" w:rsidR="00BB56BB" w:rsidRDefault="009D5933" w:rsidP="00A56B31">
      <w:pPr>
        <w:pStyle w:val="ListBullet"/>
      </w:pPr>
      <w:r w:rsidRPr="006B280C">
        <w:rPr>
          <w:b/>
        </w:rPr>
        <w:t>Major</w:t>
      </w:r>
      <w:r>
        <w:t xml:space="preserve">: </w:t>
      </w:r>
      <w:r w:rsidR="00644116">
        <w:t>Management Information Systems</w:t>
      </w:r>
      <w:r w:rsidR="000D7214">
        <w:t xml:space="preserve"> </w:t>
      </w:r>
      <w:r w:rsidR="000D7214">
        <w:tab/>
      </w:r>
      <w:r w:rsidR="00A56B31">
        <w:t xml:space="preserve">   </w:t>
      </w:r>
      <w:r w:rsidR="000D7214">
        <w:tab/>
      </w:r>
      <w:r w:rsidRPr="00A56B31">
        <w:rPr>
          <w:b/>
        </w:rPr>
        <w:t>Minor</w:t>
      </w:r>
      <w:r>
        <w:t xml:space="preserve">: </w:t>
      </w:r>
      <w:r w:rsidR="00644116">
        <w:t xml:space="preserve">Entrepreneurship </w:t>
      </w:r>
    </w:p>
    <w:p w14:paraId="2E45B276" w14:textId="4D19AE31" w:rsidR="008E33B5" w:rsidRDefault="006B280C" w:rsidP="00F1266A">
      <w:pPr>
        <w:pStyle w:val="ListBullet"/>
      </w:pPr>
      <w:r>
        <w:rPr>
          <w:b/>
        </w:rPr>
        <w:t xml:space="preserve">GPA: </w:t>
      </w:r>
      <w:r w:rsidR="008E33B5">
        <w:t>3.</w:t>
      </w:r>
      <w:r w:rsidR="002A3CC2">
        <w:t>62</w:t>
      </w:r>
      <w:r w:rsidR="000D7214">
        <w:tab/>
      </w:r>
      <w:r w:rsidR="000D7214">
        <w:tab/>
      </w:r>
      <w:r w:rsidR="000D7214">
        <w:tab/>
      </w:r>
      <w:r w:rsidR="000D7214">
        <w:tab/>
      </w:r>
      <w:r w:rsidR="000D7214">
        <w:tab/>
        <w:t xml:space="preserve"> </w:t>
      </w:r>
      <w:r w:rsidR="000D7214">
        <w:tab/>
      </w:r>
      <w:r w:rsidR="000D7214">
        <w:rPr>
          <w:b/>
          <w:bCs/>
        </w:rPr>
        <w:t>Proficiencies</w:t>
      </w:r>
      <w:r w:rsidR="000D7214">
        <w:t xml:space="preserve">: SQL, C#, </w:t>
      </w:r>
      <w:r w:rsidR="008F1650">
        <w:t>HTML, CSS</w:t>
      </w:r>
      <w:bookmarkStart w:id="0" w:name="_GoBack"/>
      <w:bookmarkEnd w:id="0"/>
    </w:p>
    <w:p w14:paraId="7B54C4FD" w14:textId="77777777" w:rsidR="008E33B5" w:rsidRDefault="008E33B5" w:rsidP="008E33B5">
      <w:pPr>
        <w:pStyle w:val="ListBullet"/>
        <w:numPr>
          <w:ilvl w:val="0"/>
          <w:numId w:val="0"/>
        </w:numPr>
        <w:pBdr>
          <w:bottom w:val="single" w:sz="8" w:space="1" w:color="39A5B7" w:themeColor="accent1"/>
        </w:pBdr>
      </w:pPr>
    </w:p>
    <w:p w14:paraId="22757AB5" w14:textId="69F0FC92" w:rsidR="006270A9" w:rsidRDefault="00A56B31" w:rsidP="00F1266A">
      <w:pPr>
        <w:pStyle w:val="Heading1"/>
      </w:pPr>
      <w:r>
        <w:t xml:space="preserve">Recent </w:t>
      </w:r>
      <w:r w:rsidR="00383F77">
        <w:t>Work</w:t>
      </w:r>
      <w:r w:rsidR="008E33B5">
        <w:t xml:space="preserve"> Experience</w:t>
      </w:r>
    </w:p>
    <w:p w14:paraId="0FF1447A" w14:textId="2BB80EF5" w:rsidR="006270A9" w:rsidRDefault="00383F77" w:rsidP="00F1266A">
      <w:pPr>
        <w:pStyle w:val="Heading2"/>
      </w:pPr>
      <w:r>
        <w:t xml:space="preserve">Paycom </w:t>
      </w:r>
      <w:r w:rsidR="009D5933">
        <w:t>| </w:t>
      </w:r>
      <w:r>
        <w:t>Quality Assurance Intern</w:t>
      </w:r>
      <w:r w:rsidR="000D7214">
        <w:t>/Ambassador</w:t>
      </w:r>
      <w:r w:rsidR="009D5933">
        <w:t> | </w:t>
      </w:r>
      <w:r>
        <w:t>May 2019</w:t>
      </w:r>
      <w:r w:rsidR="00BB56BB">
        <w:t>-August 201</w:t>
      </w:r>
      <w:r>
        <w:t>9</w:t>
      </w:r>
    </w:p>
    <w:p w14:paraId="4E2DEA6F" w14:textId="77777777" w:rsidR="00EE3E19" w:rsidRDefault="00EE3E19" w:rsidP="00EE3E19">
      <w:pPr>
        <w:pStyle w:val="ListBullet"/>
      </w:pPr>
      <w:r>
        <w:t>Engaged in a rotational internship that allowed me to interact with a team of 9 full time employees and then shadow departments including Application Security, Deployment Engineering, Software Engineering, Software Development, Project Management and Product Management</w:t>
      </w:r>
    </w:p>
    <w:p w14:paraId="49ECDEFD" w14:textId="4D3AE0AC" w:rsidR="00EE3E19" w:rsidRDefault="00EE3E19" w:rsidP="00EE3E19">
      <w:pPr>
        <w:pStyle w:val="ListBullet"/>
      </w:pPr>
      <w:r>
        <w:t>Tested new software developments both weekly and monthly and aided in regression testing</w:t>
      </w:r>
    </w:p>
    <w:p w14:paraId="1F337118" w14:textId="6A7D6069" w:rsidR="00EE3E19" w:rsidRDefault="0070168E" w:rsidP="00EE3E19">
      <w:pPr>
        <w:pStyle w:val="ListBullet"/>
      </w:pPr>
      <w:r>
        <w:t>A</w:t>
      </w:r>
      <w:r w:rsidR="00EE3E19">
        <w:t>ssign</w:t>
      </w:r>
      <w:r>
        <w:t>ed</w:t>
      </w:r>
      <w:r w:rsidR="00EE3E19">
        <w:t xml:space="preserve"> Sales Representatives to client packets </w:t>
      </w:r>
      <w:r>
        <w:t>via company ticket system</w:t>
      </w:r>
    </w:p>
    <w:p w14:paraId="0A0079F9" w14:textId="4599DF11" w:rsidR="00EE3E19" w:rsidRDefault="0070168E" w:rsidP="00EE3E19">
      <w:pPr>
        <w:pStyle w:val="ListBullet"/>
      </w:pPr>
      <w:r>
        <w:t xml:space="preserve">Developed </w:t>
      </w:r>
      <w:r w:rsidR="00EE3E19">
        <w:t xml:space="preserve">test </w:t>
      </w:r>
      <w:r>
        <w:t>plans for new software</w:t>
      </w:r>
      <w:r w:rsidR="00EE3E19">
        <w:t xml:space="preserve"> and created documentation </w:t>
      </w:r>
      <w:r>
        <w:t>to ensure all code flaws were resolved before code was released</w:t>
      </w:r>
    </w:p>
    <w:p w14:paraId="7E0DF4C9" w14:textId="77777777" w:rsidR="00A56B31" w:rsidRDefault="00A56B31" w:rsidP="00A56B31">
      <w:pPr>
        <w:pStyle w:val="ListBullet"/>
        <w:numPr>
          <w:ilvl w:val="0"/>
          <w:numId w:val="0"/>
        </w:numPr>
        <w:pBdr>
          <w:bottom w:val="single" w:sz="8" w:space="1" w:color="39A5B7" w:themeColor="accent1"/>
        </w:pBdr>
      </w:pPr>
    </w:p>
    <w:p w14:paraId="20677DA3" w14:textId="77777777" w:rsidR="00A56B31" w:rsidRDefault="00A56B31" w:rsidP="00A56B31">
      <w:pPr>
        <w:pStyle w:val="Heading1"/>
      </w:pPr>
      <w:r>
        <w:t>Relevant Coursework</w:t>
      </w:r>
    </w:p>
    <w:p w14:paraId="0DBE9A7C" w14:textId="77777777" w:rsidR="0026721E" w:rsidRDefault="0026721E" w:rsidP="0026721E">
      <w:pPr>
        <w:pStyle w:val="Heading2"/>
      </w:pPr>
      <w:r>
        <w:t>Databases | University of Oklahoma | January-May 2019</w:t>
      </w:r>
    </w:p>
    <w:p w14:paraId="64392F95" w14:textId="77777777" w:rsidR="0026721E" w:rsidRDefault="0026721E" w:rsidP="0026721E">
      <w:pPr>
        <w:pStyle w:val="ListBullet"/>
      </w:pPr>
      <w:r>
        <w:t xml:space="preserve">Designed a functional database for a hypothetical company on a team of four students </w:t>
      </w:r>
    </w:p>
    <w:p w14:paraId="2ACA0A0D" w14:textId="77777777" w:rsidR="0026721E" w:rsidRDefault="0026721E" w:rsidP="0026721E">
      <w:pPr>
        <w:pStyle w:val="ListBullet"/>
      </w:pPr>
      <w:r>
        <w:t>Wrote normalized relations and implemented our physical design into the SQL Server</w:t>
      </w:r>
    </w:p>
    <w:p w14:paraId="3D4B9169" w14:textId="77777777" w:rsidR="00A56B31" w:rsidRDefault="00A56B31" w:rsidP="00A56B31">
      <w:pPr>
        <w:pStyle w:val="Heading2"/>
      </w:pPr>
      <w:r>
        <w:t>Introduction To Programming | University of Oklahoma | January-May 2019</w:t>
      </w:r>
    </w:p>
    <w:p w14:paraId="17162FA8" w14:textId="77777777" w:rsidR="00A56B31" w:rsidRDefault="00A56B31" w:rsidP="00A56B31">
      <w:pPr>
        <w:pStyle w:val="ListBullet"/>
      </w:pPr>
      <w:r>
        <w:t>Studied coding basics</w:t>
      </w:r>
    </w:p>
    <w:p w14:paraId="492EF096" w14:textId="77777777" w:rsidR="00A56B31" w:rsidRPr="00D25988" w:rsidRDefault="00A56B31" w:rsidP="00A56B31">
      <w:pPr>
        <w:pStyle w:val="ListBullet"/>
      </w:pPr>
      <w:r>
        <w:t>Learned how to write coding logic in C#</w:t>
      </w:r>
    </w:p>
    <w:p w14:paraId="156EAB02" w14:textId="77777777" w:rsidR="00A56B31" w:rsidRDefault="00A56B31" w:rsidP="00A56B31">
      <w:pPr>
        <w:pStyle w:val="Heading2"/>
      </w:pPr>
      <w:r>
        <w:t>Computer-Based Information Systems | University of Oklahoma</w:t>
      </w:r>
    </w:p>
    <w:p w14:paraId="51A329EB" w14:textId="77777777" w:rsidR="00A56B31" w:rsidRDefault="00A56B31" w:rsidP="00A56B31">
      <w:pPr>
        <w:pStyle w:val="ListBullet"/>
      </w:pPr>
      <w:r>
        <w:t>Thrived in the introductory course on basic computer skills</w:t>
      </w:r>
    </w:p>
    <w:p w14:paraId="7B8BED11" w14:textId="42129711" w:rsidR="00A56B31" w:rsidRDefault="00A56B31" w:rsidP="00A56B31">
      <w:pPr>
        <w:pStyle w:val="ListBullet"/>
      </w:pPr>
      <w:r>
        <w:t>Programmed and performed data analytics using Excel</w:t>
      </w:r>
    </w:p>
    <w:p w14:paraId="59E9256D" w14:textId="77777777" w:rsidR="00A56B31" w:rsidRDefault="00A56B31" w:rsidP="00A56B31">
      <w:pPr>
        <w:pStyle w:val="ListBullet"/>
        <w:numPr>
          <w:ilvl w:val="0"/>
          <w:numId w:val="0"/>
        </w:numPr>
        <w:pBdr>
          <w:bottom w:val="single" w:sz="8" w:space="1" w:color="39A5B7" w:themeColor="accent1"/>
        </w:pBdr>
      </w:pPr>
    </w:p>
    <w:p w14:paraId="02D90032" w14:textId="5D94524D" w:rsidR="00A56B31" w:rsidRPr="00A56B31" w:rsidRDefault="00A56B31" w:rsidP="00A56B31">
      <w:pPr>
        <w:pStyle w:val="Heading1"/>
      </w:pPr>
      <w:r>
        <w:t>Additional</w:t>
      </w:r>
    </w:p>
    <w:p w14:paraId="05B7F8AA" w14:textId="5D1656FC" w:rsidR="00383F77" w:rsidRDefault="00383F77" w:rsidP="00383F77">
      <w:pPr>
        <w:pStyle w:val="Heading2"/>
      </w:pPr>
      <w:r>
        <w:t>Goodcents Deli Fresh subs | Key Holder | August 2015-August 2018</w:t>
      </w:r>
    </w:p>
    <w:p w14:paraId="7DCB514B" w14:textId="0E94EAE3" w:rsidR="00383F77" w:rsidRDefault="00A56B31" w:rsidP="00383F77">
      <w:pPr>
        <w:pStyle w:val="ListBullet"/>
      </w:pPr>
      <w:r>
        <w:t>Promoted to “Key Holder</w:t>
      </w:r>
      <w:r w:rsidR="000D7214">
        <w:t>”</w:t>
      </w:r>
      <w:r>
        <w:t xml:space="preserve"> after only one year of service.  Duties include</w:t>
      </w:r>
      <w:r w:rsidR="00C61170">
        <w:t>d</w:t>
      </w:r>
      <w:r>
        <w:t xml:space="preserve"> but were not limited to supervising and training a team of ten employees; consistently meeting sales goals, oversight of inventory and ordering; and organized bank deposit sheet after end of day reconciliation. </w:t>
      </w:r>
    </w:p>
    <w:p w14:paraId="55BBE3B2" w14:textId="348CFFC7" w:rsidR="00C61170" w:rsidRDefault="000D7214" w:rsidP="00C61170">
      <w:pPr>
        <w:pStyle w:val="Heading2"/>
      </w:pPr>
      <w:r>
        <w:t>Volunteer Experience</w:t>
      </w:r>
    </w:p>
    <w:p w14:paraId="04BA06E2" w14:textId="603F760F" w:rsidR="00A56B31" w:rsidRPr="00F1266A" w:rsidRDefault="00405F6E" w:rsidP="00C61170">
      <w:pPr>
        <w:pStyle w:val="ListBullet"/>
      </w:pPr>
      <w:r>
        <w:t xml:space="preserve">Big Event, </w:t>
      </w:r>
      <w:proofErr w:type="spellStart"/>
      <w:r>
        <w:t>Soonerthon</w:t>
      </w:r>
      <w:proofErr w:type="spellEnd"/>
      <w:r w:rsidR="000D7214">
        <w:t xml:space="preserve">, </w:t>
      </w:r>
      <w:proofErr w:type="spellStart"/>
      <w:r w:rsidR="000D7214">
        <w:t>Life.Church</w:t>
      </w:r>
      <w:proofErr w:type="spellEnd"/>
      <w:r w:rsidR="000D7214">
        <w:t xml:space="preserve"> Data Operations</w:t>
      </w:r>
    </w:p>
    <w:sectPr w:rsidR="00A56B31" w:rsidRPr="00F1266A" w:rsidSect="00C61170">
      <w:footerReference w:type="default" r:id="rId8"/>
      <w:pgSz w:w="12240" w:h="15840"/>
      <w:pgMar w:top="720" w:right="1152" w:bottom="54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371E" w14:textId="77777777" w:rsidR="0052086D" w:rsidRDefault="0052086D">
      <w:pPr>
        <w:spacing w:after="0"/>
      </w:pPr>
      <w:r>
        <w:separator/>
      </w:r>
    </w:p>
  </w:endnote>
  <w:endnote w:type="continuationSeparator" w:id="0">
    <w:p w14:paraId="66693C04" w14:textId="77777777" w:rsidR="0052086D" w:rsidRDefault="00520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AF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56B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EB03" w14:textId="77777777" w:rsidR="0052086D" w:rsidRDefault="0052086D">
      <w:pPr>
        <w:spacing w:after="0"/>
      </w:pPr>
      <w:r>
        <w:separator/>
      </w:r>
    </w:p>
  </w:footnote>
  <w:footnote w:type="continuationSeparator" w:id="0">
    <w:p w14:paraId="617D1265" w14:textId="77777777" w:rsidR="0052086D" w:rsidRDefault="005208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5361F3B"/>
    <w:multiLevelType w:val="hybridMultilevel"/>
    <w:tmpl w:val="9C7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6"/>
    <w:rsid w:val="00002F52"/>
    <w:rsid w:val="000A4F59"/>
    <w:rsid w:val="000D7214"/>
    <w:rsid w:val="00141A4C"/>
    <w:rsid w:val="00152F92"/>
    <w:rsid w:val="0015482D"/>
    <w:rsid w:val="001804E3"/>
    <w:rsid w:val="001B29CF"/>
    <w:rsid w:val="001D306E"/>
    <w:rsid w:val="001E0F26"/>
    <w:rsid w:val="002447F8"/>
    <w:rsid w:val="0026721E"/>
    <w:rsid w:val="0028220F"/>
    <w:rsid w:val="002A3CC2"/>
    <w:rsid w:val="00313721"/>
    <w:rsid w:val="00326602"/>
    <w:rsid w:val="00336223"/>
    <w:rsid w:val="003530CA"/>
    <w:rsid w:val="00356C14"/>
    <w:rsid w:val="00383F77"/>
    <w:rsid w:val="00405F6E"/>
    <w:rsid w:val="00407B64"/>
    <w:rsid w:val="0052086D"/>
    <w:rsid w:val="00541D65"/>
    <w:rsid w:val="005A6916"/>
    <w:rsid w:val="00617B26"/>
    <w:rsid w:val="006270A9"/>
    <w:rsid w:val="00644116"/>
    <w:rsid w:val="00675956"/>
    <w:rsid w:val="00681034"/>
    <w:rsid w:val="006B280C"/>
    <w:rsid w:val="006B589E"/>
    <w:rsid w:val="0070168E"/>
    <w:rsid w:val="0074669D"/>
    <w:rsid w:val="00816216"/>
    <w:rsid w:val="00824FC0"/>
    <w:rsid w:val="0087734B"/>
    <w:rsid w:val="008822D3"/>
    <w:rsid w:val="00890B1E"/>
    <w:rsid w:val="008E33B5"/>
    <w:rsid w:val="008F1650"/>
    <w:rsid w:val="00920D4C"/>
    <w:rsid w:val="009D5933"/>
    <w:rsid w:val="00A56B31"/>
    <w:rsid w:val="00AC31FC"/>
    <w:rsid w:val="00B8635C"/>
    <w:rsid w:val="00BB56BB"/>
    <w:rsid w:val="00BD768D"/>
    <w:rsid w:val="00C42590"/>
    <w:rsid w:val="00C61170"/>
    <w:rsid w:val="00C61F8E"/>
    <w:rsid w:val="00D25988"/>
    <w:rsid w:val="00D4222D"/>
    <w:rsid w:val="00E62992"/>
    <w:rsid w:val="00E83E4B"/>
    <w:rsid w:val="00EA2F21"/>
    <w:rsid w:val="00EC65A7"/>
    <w:rsid w:val="00EE3E19"/>
    <w:rsid w:val="00F03397"/>
    <w:rsid w:val="00F1266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9EB75"/>
  <w15:chartTrackingRefBased/>
  <w15:docId w15:val="{88B5594B-E56B-4221-9C5C-D8B13781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41D6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E1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e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4482DED3C241DF85AFD74CCD11B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3B4D-71BD-4D6A-A2AA-42D113D56D23}"/>
      </w:docPartPr>
      <w:docPartBody>
        <w:p w:rsidR="003847E4" w:rsidRDefault="00552015">
          <w:pPr>
            <w:pStyle w:val="824482DED3C241DF85AFD74CCD11BB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5"/>
    <w:rsid w:val="00091D50"/>
    <w:rsid w:val="00103B5D"/>
    <w:rsid w:val="002F5150"/>
    <w:rsid w:val="003847E4"/>
    <w:rsid w:val="004D4FD7"/>
    <w:rsid w:val="00552015"/>
    <w:rsid w:val="006378BD"/>
    <w:rsid w:val="007460CB"/>
    <w:rsid w:val="00853847"/>
    <w:rsid w:val="00975E76"/>
    <w:rsid w:val="00AC571B"/>
    <w:rsid w:val="00C16447"/>
    <w:rsid w:val="00E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1DE2DAC06492CBE94D58E7A9E3826">
    <w:name w:val="FDE1DE2DAC06492CBE94D58E7A9E3826"/>
  </w:style>
  <w:style w:type="paragraph" w:customStyle="1" w:styleId="04A770D7E5894ED4A12D21A660940556">
    <w:name w:val="04A770D7E5894ED4A12D21A660940556"/>
  </w:style>
  <w:style w:type="paragraph" w:customStyle="1" w:styleId="09C5E2544B524ACF82E9C742DF807E05">
    <w:name w:val="09C5E2544B524ACF82E9C742DF807E05"/>
  </w:style>
  <w:style w:type="paragraph" w:customStyle="1" w:styleId="0E79E0E1804A429B89FDCB6B2EE54A0C">
    <w:name w:val="0E79E0E1804A429B89FDCB6B2EE54A0C"/>
  </w:style>
  <w:style w:type="paragraph" w:customStyle="1" w:styleId="DDD87A1739C640DFBA33FDD8BB4730B2">
    <w:name w:val="DDD87A1739C640DFBA33FDD8BB4730B2"/>
  </w:style>
  <w:style w:type="paragraph" w:customStyle="1" w:styleId="7A861040CA884393B6CB61F300D2F483">
    <w:name w:val="7A861040CA884393B6CB61F300D2F483"/>
  </w:style>
  <w:style w:type="paragraph" w:customStyle="1" w:styleId="824482DED3C241DF85AFD74CCD11BB30">
    <w:name w:val="824482DED3C241DF85AFD74CCD11BB30"/>
  </w:style>
  <w:style w:type="paragraph" w:customStyle="1" w:styleId="9A672F8454D3493787634ED13672C055">
    <w:name w:val="9A672F8454D3493787634ED13672C055"/>
  </w:style>
  <w:style w:type="paragraph" w:customStyle="1" w:styleId="7ACECE8DD7EE4E35BC07C1AE3E2445CC">
    <w:name w:val="7ACECE8DD7EE4E35BC07C1AE3E2445CC"/>
  </w:style>
  <w:style w:type="paragraph" w:customStyle="1" w:styleId="BEE449E0C6EA4B4B843E8759A968764A">
    <w:name w:val="BEE449E0C6EA4B4B843E8759A968764A"/>
  </w:style>
  <w:style w:type="paragraph" w:customStyle="1" w:styleId="936E6D07AE174EC7A6F1C26744A09F23">
    <w:name w:val="936E6D07AE174EC7A6F1C26744A09F23"/>
  </w:style>
  <w:style w:type="paragraph" w:customStyle="1" w:styleId="4DEF4161AEE74E359102A22F00D3DED2">
    <w:name w:val="4DEF4161AEE74E359102A22F00D3DED2"/>
  </w:style>
  <w:style w:type="paragraph" w:customStyle="1" w:styleId="E1427AE54B8E47D3A3D78CD4548A188A">
    <w:name w:val="E1427AE54B8E47D3A3D78CD4548A188A"/>
  </w:style>
  <w:style w:type="paragraph" w:customStyle="1" w:styleId="7052633ADA1B4E31BFDE7F99A02C8972">
    <w:name w:val="7052633ADA1B4E31BFDE7F99A02C8972"/>
  </w:style>
  <w:style w:type="paragraph" w:customStyle="1" w:styleId="C78D80493A594F4DB4D6F3BFD850858B">
    <w:name w:val="C78D80493A594F4DB4D6F3BFD850858B"/>
  </w:style>
  <w:style w:type="paragraph" w:customStyle="1" w:styleId="B28024B3DFA3421BA48589EA14597E94">
    <w:name w:val="B28024B3DFA3421BA48589EA14597E94"/>
  </w:style>
  <w:style w:type="paragraph" w:customStyle="1" w:styleId="20B93CAECCF5468A96249CFAB666601C">
    <w:name w:val="20B93CAECCF5468A96249CFAB666601C"/>
  </w:style>
  <w:style w:type="paragraph" w:customStyle="1" w:styleId="AA26CAA54DBB4FB2B61A16ABE06198C9">
    <w:name w:val="AA26CAA54DBB4FB2B61A16ABE06198C9"/>
  </w:style>
  <w:style w:type="paragraph" w:customStyle="1" w:styleId="DEF58BD61F1E441B8E1D72268FFCB85A">
    <w:name w:val="DEF58BD61F1E441B8E1D72268FFCB85A"/>
  </w:style>
  <w:style w:type="paragraph" w:customStyle="1" w:styleId="89F7C5630E0247708342A69513FF5583">
    <w:name w:val="89F7C5630E0247708342A69513FF5583"/>
  </w:style>
  <w:style w:type="paragraph" w:customStyle="1" w:styleId="19B3F439375E47C59C99747B5419730D">
    <w:name w:val="19B3F439375E47C59C99747B5419730D"/>
  </w:style>
  <w:style w:type="paragraph" w:customStyle="1" w:styleId="22C07A5DD6574C3A85BF47E06834BB54">
    <w:name w:val="22C07A5DD6574C3A85BF47E06834BB54"/>
  </w:style>
  <w:style w:type="paragraph" w:customStyle="1" w:styleId="FB030B0BA3AF4E3ABE9924539FC8D938">
    <w:name w:val="FB030B0BA3AF4E3ABE9924539FC8D938"/>
  </w:style>
  <w:style w:type="paragraph" w:customStyle="1" w:styleId="8577852FC0A24AD9AAB45CC380F6629C">
    <w:name w:val="8577852FC0A24AD9AAB45CC380F6629C"/>
  </w:style>
  <w:style w:type="paragraph" w:customStyle="1" w:styleId="3BFD27A6000346EF8475F5359A5BEFD8">
    <w:name w:val="3BFD27A6000346EF8475F5359A5BEFD8"/>
  </w:style>
  <w:style w:type="paragraph" w:customStyle="1" w:styleId="914E3B10CD08490FBAB8A97E0DBB7D3B">
    <w:name w:val="914E3B10CD08490FBAB8A97E0DBB7D3B"/>
  </w:style>
  <w:style w:type="paragraph" w:customStyle="1" w:styleId="2CE0CE94B08044EEA01B48C751D12612">
    <w:name w:val="2CE0CE94B08044EEA01B48C751D12612"/>
  </w:style>
  <w:style w:type="paragraph" w:customStyle="1" w:styleId="43EC2992CF8E49BCA040E8E86CD64A31">
    <w:name w:val="43EC2992CF8E49BCA040E8E86CD64A31"/>
  </w:style>
  <w:style w:type="paragraph" w:customStyle="1" w:styleId="9DB3B61BF66344F192EE7292039B3CF9">
    <w:name w:val="9DB3B61BF66344F192EE7292039B3CF9"/>
  </w:style>
  <w:style w:type="paragraph" w:customStyle="1" w:styleId="2ECF7337613B4405AB2DBFADC42A9DD1">
    <w:name w:val="2ECF7337613B4405AB2DBFADC42A9DD1"/>
  </w:style>
  <w:style w:type="paragraph" w:customStyle="1" w:styleId="412847B9BF2541A6A3456CBE8B4F4EED">
    <w:name w:val="412847B9BF2541A6A3456CBE8B4F4EED"/>
  </w:style>
  <w:style w:type="paragraph" w:customStyle="1" w:styleId="17C11DCFED67435880089458B63E5AEA">
    <w:name w:val="17C11DCFED67435880089458B63E5AEA"/>
  </w:style>
  <w:style w:type="paragraph" w:customStyle="1" w:styleId="2A46984184914C4CB700AEBBB8CC4413">
    <w:name w:val="2A46984184914C4CB700AEBBB8CC4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E239-DDA0-44C4-8374-6D86E564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320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Haley</dc:creator>
  <cp:keywords/>
  <cp:lastModifiedBy>Haley Leonard</cp:lastModifiedBy>
  <cp:revision>3</cp:revision>
  <dcterms:created xsi:type="dcterms:W3CDTF">2019-08-23T18:48:00Z</dcterms:created>
  <dcterms:modified xsi:type="dcterms:W3CDTF">2019-11-15T23:33:00Z</dcterms:modified>
  <cp:version/>
</cp:coreProperties>
</file>